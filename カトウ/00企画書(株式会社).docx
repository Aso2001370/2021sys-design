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FC83" w14:textId="77777777" w:rsidR="00F30384" w:rsidRPr="00103556" w:rsidRDefault="00285E8C">
      <w:pPr>
        <w:jc w:val="left"/>
        <w:rPr>
          <w:rFonts w:ascii="ＭＳ ゴシック" w:eastAsia="ＭＳ ゴシック" w:hAnsi="ＭＳ ゴシック"/>
          <w:sz w:val="56"/>
          <w:szCs w:val="56"/>
        </w:rPr>
      </w:pPr>
      <w:r>
        <w:rPr>
          <w:rFonts w:ascii="ＭＳ ゴシック" w:eastAsia="ＭＳ ゴシック" w:hAnsi="ＭＳ ゴシック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59DADD" wp14:editId="552E246E">
                <wp:simplePos x="0" y="0"/>
                <wp:positionH relativeFrom="column">
                  <wp:posOffset>5327027</wp:posOffset>
                </wp:positionH>
                <wp:positionV relativeFrom="paragraph">
                  <wp:posOffset>3079</wp:posOffset>
                </wp:positionV>
                <wp:extent cx="706755" cy="603238"/>
                <wp:effectExtent l="0" t="0" r="17145" b="2603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60323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655D" w14:textId="77777777" w:rsidR="00287BD5" w:rsidRPr="00103556" w:rsidRDefault="00287BD5" w:rsidP="00315360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556">
                              <w:rPr>
                                <w:rFonts w:ascii="ＭＳ ゴシック" w:eastAsia="ＭＳ ゴシック" w:hAnsi="ＭＳ ゴシック" w:hint="eastAsia"/>
                              </w:rPr>
                              <w:t>承認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9DADD" id="Rectangle 5" o:spid="_x0000_s1026" style="position:absolute;margin-left:419.45pt;margin-top:.25pt;width:55.65pt;height:4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" fillcolor="white [3201]" strokecolor="black [3200]" strokeweight="2pt">
                <v:textbox inset="5.85pt,.7pt,5.85pt,.7pt">
                  <w:txbxContent>
                    <w:p w14:paraId="5E53655D" w14:textId="77777777" w:rsidR="00287BD5" w:rsidRPr="00103556" w:rsidRDefault="00287BD5" w:rsidP="00315360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03556">
                        <w:rPr>
                          <w:rFonts w:ascii="ＭＳ ゴシック" w:eastAsia="ＭＳ ゴシック" w:hAnsi="ＭＳ ゴシック" w:hint="eastAsia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  <w:r w:rsidR="00532666">
        <w:rPr>
          <w:rFonts w:ascii="ＭＳ ゴシック" w:eastAsia="ＭＳ ゴシック" w:hAnsi="ＭＳ ゴシック" w:hint="eastAsia"/>
          <w:noProof/>
          <w:sz w:val="56"/>
          <w:szCs w:val="56"/>
        </w:rPr>
        <w:t>企業連携</w:t>
      </w:r>
      <w:r w:rsidR="00EB4310">
        <w:rPr>
          <w:rFonts w:ascii="ＭＳ ゴシック" w:eastAsia="ＭＳ ゴシック" w:hAnsi="ＭＳ ゴシック" w:hint="eastAsia"/>
          <w:sz w:val="56"/>
          <w:szCs w:val="56"/>
        </w:rPr>
        <w:t xml:space="preserve"> </w: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企画書</w:t>
      </w:r>
    </w:p>
    <w:p w14:paraId="4C7C1404" w14:textId="77777777" w:rsidR="00F30384" w:rsidRDefault="00F30384">
      <w:pPr>
        <w:jc w:val="left"/>
      </w:pPr>
    </w:p>
    <w:p w14:paraId="4F18C2E8" w14:textId="6681FA8B" w:rsidR="00F30384" w:rsidRPr="00103556" w:rsidRDefault="00537EBC" w:rsidP="00F6677E">
      <w:pPr>
        <w:ind w:right="-2" w:firstLineChars="3106" w:firstLine="6003"/>
        <w:jc w:val="right"/>
        <w:rPr>
          <w:rFonts w:ascii="ＭＳ ゴシック" w:eastAsia="ＭＳ ゴシック" w:hAnsi="ＭＳ ゴシック"/>
        </w:rPr>
      </w:pPr>
      <w:r w:rsidRPr="00103556">
        <w:rPr>
          <w:rFonts w:ascii="ＭＳ ゴシック" w:eastAsia="ＭＳ ゴシック" w:hAnsi="ＭＳ ゴシック" w:hint="eastAsia"/>
        </w:rPr>
        <w:t>作成日</w:t>
      </w:r>
      <w:r w:rsidR="0066292D">
        <w:rPr>
          <w:rFonts w:ascii="ＭＳ ゴシック" w:eastAsia="ＭＳ ゴシック" w:hAnsi="ＭＳ ゴシック" w:hint="eastAsia"/>
        </w:rPr>
        <w:t>：</w:t>
      </w:r>
      <w:r w:rsidR="00F6677E">
        <w:rPr>
          <w:rFonts w:ascii="ＭＳ ゴシック" w:eastAsia="ＭＳ ゴシック" w:hAnsi="ＭＳ ゴシック" w:hint="eastAsia"/>
        </w:rPr>
        <w:t>令和3</w:t>
      </w:r>
      <w:r w:rsidRPr="00103556">
        <w:rPr>
          <w:rFonts w:ascii="ＭＳ ゴシック" w:eastAsia="ＭＳ ゴシック" w:hAnsi="ＭＳ ゴシック" w:hint="eastAsia"/>
        </w:rPr>
        <w:t>年</w:t>
      </w:r>
      <w:r w:rsidR="00F6677E">
        <w:rPr>
          <w:rFonts w:ascii="ＭＳ ゴシック" w:eastAsia="ＭＳ ゴシック" w:hAnsi="ＭＳ ゴシック" w:hint="eastAsia"/>
        </w:rPr>
        <w:t>9</w:t>
      </w:r>
      <w:r w:rsidR="00874004">
        <w:rPr>
          <w:rFonts w:ascii="ＭＳ ゴシック" w:eastAsia="ＭＳ ゴシック" w:hAnsi="ＭＳ ゴシック" w:hint="eastAsia"/>
        </w:rPr>
        <w:t>月</w:t>
      </w:r>
      <w:r w:rsidR="00C950A7">
        <w:rPr>
          <w:rFonts w:ascii="ＭＳ ゴシック" w:eastAsia="ＭＳ ゴシック" w:hAnsi="ＭＳ ゴシック" w:hint="eastAsia"/>
        </w:rPr>
        <w:t>21</w:t>
      </w:r>
      <w:r w:rsidRPr="00103556">
        <w:rPr>
          <w:rFonts w:ascii="ＭＳ ゴシック" w:eastAsia="ＭＳ ゴシック" w:hAnsi="ＭＳ ゴシック" w:hint="eastAsia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584A1A" w14:paraId="46E0F77E" w14:textId="77777777" w:rsidTr="00A24471">
        <w:tc>
          <w:tcPr>
            <w:tcW w:w="1526" w:type="dxa"/>
            <w:shd w:val="clear" w:color="auto" w:fill="C0C0C0"/>
            <w:vAlign w:val="center"/>
          </w:tcPr>
          <w:p w14:paraId="03FA15E0" w14:textId="77777777"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14:paraId="2C25F2D1" w14:textId="1D2ACF6C" w:rsidR="001B78D6" w:rsidRPr="00584A1A" w:rsidRDefault="00AF6EEC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株式会社　加藤組</w:t>
            </w:r>
          </w:p>
        </w:tc>
      </w:tr>
    </w:tbl>
    <w:p w14:paraId="3F83861F" w14:textId="77777777"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054884" w:rsidRPr="00584A1A" w14:paraId="12850EA4" w14:textId="77777777" w:rsidTr="00A24471">
        <w:tc>
          <w:tcPr>
            <w:tcW w:w="1526" w:type="dxa"/>
            <w:shd w:val="clear" w:color="auto" w:fill="C0C0C0"/>
            <w:vAlign w:val="center"/>
          </w:tcPr>
          <w:p w14:paraId="33BD3BF0" w14:textId="77777777" w:rsidR="00054884" w:rsidRPr="00A24471" w:rsidRDefault="00054884" w:rsidP="002F28E8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14:paraId="7DB13682" w14:textId="313850BD" w:rsidR="00054884" w:rsidRPr="00CF30C5" w:rsidRDefault="00CF30C5" w:rsidP="002F28E8">
            <w:pPr>
              <w:jc w:val="left"/>
              <w:rPr>
                <w:rFonts w:ascii="ＭＳ ゴシック" w:eastAsia="ＭＳ ゴシック" w:hAnsi="ＭＳ ゴシック"/>
                <w:sz w:val="40"/>
                <w:szCs w:val="40"/>
              </w:rPr>
            </w:pPr>
            <w:r w:rsidRPr="00CF30C5">
              <w:rPr>
                <w:rFonts w:ascii="ＭＳ ゴシック" w:eastAsia="ＭＳ ゴシック" w:hAnsi="ＭＳ ゴシック" w:hint="eastAsia"/>
                <w:sz w:val="40"/>
                <w:szCs w:val="40"/>
              </w:rPr>
              <w:t>SDF2</w:t>
            </w:r>
          </w:p>
        </w:tc>
      </w:tr>
    </w:tbl>
    <w:p w14:paraId="158F7555" w14:textId="77777777"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2077"/>
        <w:gridCol w:w="2077"/>
        <w:gridCol w:w="2077"/>
        <w:gridCol w:w="2078"/>
      </w:tblGrid>
      <w:tr w:rsidR="005F1F00" w:rsidRPr="00584A1A" w14:paraId="08F7B0A9" w14:textId="77777777" w:rsidTr="00A24471">
        <w:tc>
          <w:tcPr>
            <w:tcW w:w="1526" w:type="dxa"/>
            <w:vMerge w:val="restart"/>
            <w:shd w:val="clear" w:color="auto" w:fill="C0C0C0"/>
            <w:vAlign w:val="center"/>
          </w:tcPr>
          <w:p w14:paraId="3B9509DB" w14:textId="77777777"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14:paraId="5FA7F770" w14:textId="1CCBAD02" w:rsidR="0023096A" w:rsidRPr="00584A1A" w:rsidRDefault="00F6677E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 (L)</w:t>
            </w:r>
            <w:r w:rsidR="00C950A7">
              <w:rPr>
                <w:rFonts w:ascii="ＭＳ ゴシック" w:eastAsia="ＭＳ ゴシック" w:hAnsi="ＭＳ ゴシック" w:hint="eastAsia"/>
                <w:sz w:val="16"/>
                <w:szCs w:val="16"/>
              </w:rPr>
              <w:t>加藤　涼太</w:t>
            </w:r>
          </w:p>
        </w:tc>
        <w:tc>
          <w:tcPr>
            <w:tcW w:w="2077" w:type="dxa"/>
            <w:shd w:val="clear" w:color="auto" w:fill="auto"/>
          </w:tcPr>
          <w:p w14:paraId="49CC7E92" w14:textId="4EF463B6" w:rsidR="005F1F00" w:rsidRPr="00584A1A" w:rsidRDefault="00C950A7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(SL)石田　奨</w:t>
            </w:r>
          </w:p>
        </w:tc>
        <w:tc>
          <w:tcPr>
            <w:tcW w:w="2077" w:type="dxa"/>
            <w:shd w:val="clear" w:color="auto" w:fill="auto"/>
          </w:tcPr>
          <w:p w14:paraId="45207CAF" w14:textId="4D355210" w:rsidR="005F1F00" w:rsidRPr="00584A1A" w:rsidRDefault="00C950A7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大久保　利将</w:t>
            </w:r>
          </w:p>
        </w:tc>
        <w:tc>
          <w:tcPr>
            <w:tcW w:w="2078" w:type="dxa"/>
            <w:shd w:val="clear" w:color="auto" w:fill="auto"/>
          </w:tcPr>
          <w:p w14:paraId="0A5C10A8" w14:textId="1929AA52" w:rsidR="005F1F00" w:rsidRPr="00584A1A" w:rsidRDefault="00C950A7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池田　龍聖</w:t>
            </w:r>
          </w:p>
        </w:tc>
      </w:tr>
      <w:tr w:rsidR="005F1F00" w:rsidRPr="00584A1A" w14:paraId="0D206541" w14:textId="77777777" w:rsidTr="004877AC">
        <w:tc>
          <w:tcPr>
            <w:tcW w:w="1526" w:type="dxa"/>
            <w:vMerge/>
            <w:shd w:val="clear" w:color="auto" w:fill="C0C0C0"/>
          </w:tcPr>
          <w:p w14:paraId="2140FCA4" w14:textId="77777777"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14:paraId="5528F0B9" w14:textId="42DD7EA9" w:rsidR="005F1F00" w:rsidRPr="00584A1A" w:rsidRDefault="00C950A7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田中　唯人</w:t>
            </w:r>
          </w:p>
        </w:tc>
        <w:tc>
          <w:tcPr>
            <w:tcW w:w="2077" w:type="dxa"/>
            <w:shd w:val="clear" w:color="auto" w:fill="auto"/>
          </w:tcPr>
          <w:p w14:paraId="1EA7DE8C" w14:textId="442F1BE8" w:rsidR="005F1F00" w:rsidRPr="00584A1A" w:rsidRDefault="00C950A7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橋本　</w:t>
            </w:r>
            <w:r w:rsidR="00CF30C5">
              <w:rPr>
                <w:rFonts w:ascii="ＭＳ ゴシック" w:eastAsia="ＭＳ ゴシック" w:hAnsi="ＭＳ ゴシック" w:hint="eastAsia"/>
                <w:sz w:val="16"/>
                <w:szCs w:val="16"/>
              </w:rPr>
              <w:t>拓海</w:t>
            </w:r>
          </w:p>
        </w:tc>
        <w:tc>
          <w:tcPr>
            <w:tcW w:w="2077" w:type="dxa"/>
            <w:shd w:val="clear" w:color="auto" w:fill="auto"/>
          </w:tcPr>
          <w:p w14:paraId="29116592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14:paraId="1B725B2C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2ED91FEB" w14:textId="77777777"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3C0822" w14:paraId="305CC82C" w14:textId="77777777" w:rsidTr="00A24471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14:paraId="5AAA41C7" w14:textId="77777777" w:rsidR="00F30384" w:rsidRPr="00584A1A" w:rsidRDefault="004D4480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2"/>
              </w:rPr>
              <w:t>システム</w:t>
            </w:r>
            <w:r w:rsidR="00F3038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名</w:t>
            </w:r>
          </w:p>
        </w:tc>
        <w:tc>
          <w:tcPr>
            <w:tcW w:w="8309" w:type="dxa"/>
          </w:tcPr>
          <w:p w14:paraId="50AA4D1A" w14:textId="0A8166C8" w:rsidR="008C1C87" w:rsidRPr="00EB4310" w:rsidRDefault="000874BE" w:rsidP="00EB4310">
            <w:pPr>
              <w:jc w:val="left"/>
              <w:rPr>
                <w:rFonts w:ascii="ＭＳ ゴシック" w:eastAsia="ＭＳ ゴシック" w:hAnsi="ＭＳ ゴシック"/>
                <w:sz w:val="24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1"/>
              </w:rPr>
              <w:t>カップラーメン販売サイト</w:t>
            </w:r>
          </w:p>
        </w:tc>
      </w:tr>
    </w:tbl>
    <w:p w14:paraId="7277FEC6" w14:textId="77777777" w:rsidR="00537EBC" w:rsidRDefault="00537EBC" w:rsidP="00537EBC">
      <w:pPr>
        <w:spacing w:line="160" w:lineRule="exact"/>
      </w:pPr>
    </w:p>
    <w:p w14:paraId="0075D404" w14:textId="77777777" w:rsidR="004D4480" w:rsidRDefault="004D4480" w:rsidP="004D448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14:paraId="6D015B64" w14:textId="77777777" w:rsidTr="00A24471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43534816" w14:textId="77777777" w:rsidR="00A24471" w:rsidRPr="00A24471" w:rsidRDefault="004D448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システム</w:t>
            </w:r>
            <w:r w:rsidR="00F6677E">
              <w:rPr>
                <w:rFonts w:ascii="ＭＳ ゴシック" w:eastAsia="ＭＳ ゴシック" w:hAnsi="ＭＳ ゴシック" w:hint="eastAsia"/>
                <w:b/>
              </w:rPr>
              <w:t>を</w:t>
            </w:r>
            <w:r>
              <w:rPr>
                <w:rFonts w:ascii="ＭＳ ゴシック" w:eastAsia="ＭＳ ゴシック" w:hAnsi="ＭＳ ゴシック" w:hint="eastAsia"/>
                <w:b/>
              </w:rPr>
              <w:t>作成する背景</w:t>
            </w:r>
          </w:p>
        </w:tc>
      </w:tr>
      <w:tr w:rsidR="00A24471" w:rsidRPr="0068662F" w14:paraId="5B9B26BB" w14:textId="77777777" w:rsidTr="00F6677E">
        <w:trPr>
          <w:trHeight w:val="952"/>
        </w:trPr>
        <w:tc>
          <w:tcPr>
            <w:tcW w:w="9835" w:type="dxa"/>
          </w:tcPr>
          <w:p w14:paraId="681C0A1B" w14:textId="3293D215" w:rsidR="004D4480" w:rsidRDefault="000874BE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・学んだ内容を確かめたい</w:t>
            </w:r>
          </w:p>
          <w:p w14:paraId="16BC948A" w14:textId="24663F98" w:rsidR="00535F2D" w:rsidRPr="00F6677E" w:rsidRDefault="000874BE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8C4E04" w:rsidRPr="008C4E04">
              <w:rPr>
                <w:rFonts w:asciiTheme="majorEastAsia" w:eastAsiaTheme="majorEastAsia" w:hAnsiTheme="majorEastAsia"/>
              </w:rPr>
              <w:t>api を使えるようになりたい</w:t>
            </w:r>
          </w:p>
        </w:tc>
      </w:tr>
    </w:tbl>
    <w:p w14:paraId="6A29C167" w14:textId="77777777" w:rsidR="00A24471" w:rsidRDefault="00A24471" w:rsidP="00537EBC">
      <w:pPr>
        <w:spacing w:line="160" w:lineRule="exact"/>
      </w:pPr>
    </w:p>
    <w:p w14:paraId="5EED74B7" w14:textId="77777777" w:rsidR="00EB4310" w:rsidRDefault="00EB4310" w:rsidP="00EB431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EB4310" w:rsidRPr="00584A1A" w14:paraId="5B0C6597" w14:textId="77777777" w:rsidTr="00516230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56A38AB0" w14:textId="77777777" w:rsidR="00EB4310" w:rsidRPr="00A24471" w:rsidRDefault="00EB431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企画の目的と全体像</w:t>
            </w:r>
          </w:p>
        </w:tc>
      </w:tr>
      <w:tr w:rsidR="00EB4310" w:rsidRPr="0068662F" w14:paraId="3CC65546" w14:textId="77777777" w:rsidTr="00516230">
        <w:trPr>
          <w:trHeight w:val="2061"/>
        </w:trPr>
        <w:tc>
          <w:tcPr>
            <w:tcW w:w="9835" w:type="dxa"/>
          </w:tcPr>
          <w:p w14:paraId="05A24207" w14:textId="79BC8B4E" w:rsidR="00DB7BBB" w:rsidRDefault="000874BE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安くて誰にでも手に入る、カップラーメンを届けるサイトになっている。</w:t>
            </w:r>
          </w:p>
          <w:p w14:paraId="3CCBB6CC" w14:textId="7517E578" w:rsidR="00DB7BBB" w:rsidRDefault="000874BE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購買履歴を分析し、類似商品・</w:t>
            </w:r>
            <w:r w:rsidR="00114BD4">
              <w:rPr>
                <w:rFonts w:ascii="ＭＳ ゴシック" w:eastAsia="ＭＳ ゴシック" w:hAnsi="ＭＳ ゴシック" w:hint="eastAsia"/>
              </w:rPr>
              <w:t>購入時期など提案することができる。</w:t>
            </w:r>
          </w:p>
          <w:p w14:paraId="30CB139F" w14:textId="02BA98B1" w:rsidR="008401F0" w:rsidRDefault="008401F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シンプルで必要なボタンや機能だけを使い、見やすいECサイトを作る。</w:t>
            </w:r>
          </w:p>
          <w:p w14:paraId="4B806CE8" w14:textId="77C0EF21" w:rsidR="008401F0" w:rsidRPr="008401F0" w:rsidRDefault="008401F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</w:rPr>
            </w:pPr>
            <w:r w:rsidRPr="008401F0">
              <w:rPr>
                <w:rFonts w:ascii="ＭＳ ゴシック" w:eastAsia="ＭＳ ゴシック" w:hAnsi="ＭＳ ゴシック"/>
              </w:rPr>
              <w:t>ターゲットを絞った商品管理を行い、求めている商品が短時間でヒットできる。</w:t>
            </w:r>
          </w:p>
          <w:p w14:paraId="1BFFA43E" w14:textId="41E2A3AD" w:rsidR="00114BD4" w:rsidRDefault="00114BD4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32CADE52" w14:textId="77777777" w:rsidR="008401F0" w:rsidRDefault="008401F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4A2AD46E" w14:textId="3762A6C2" w:rsidR="00114BD4" w:rsidRDefault="00114BD4" w:rsidP="00114BD4">
            <w:pPr>
              <w:pStyle w:val="a9"/>
              <w:numPr>
                <w:ilvl w:val="0"/>
                <w:numId w:val="10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114BD4">
              <w:rPr>
                <w:rFonts w:ascii="ＭＳ ゴシック" w:eastAsia="ＭＳ ゴシック" w:hAnsi="ＭＳ ゴシック" w:hint="eastAsia"/>
                <w:sz w:val="22"/>
              </w:rPr>
              <w:t>顧客は商品を検索し、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購入することができる。</w:t>
            </w:r>
          </w:p>
          <w:p w14:paraId="5EA423D6" w14:textId="40F7A4B8" w:rsidR="00114BD4" w:rsidRDefault="00114BD4" w:rsidP="00114BD4">
            <w:pPr>
              <w:pStyle w:val="a9"/>
              <w:numPr>
                <w:ilvl w:val="0"/>
                <w:numId w:val="10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カートに追加することができ、自由に個数など調整することができる。</w:t>
            </w:r>
          </w:p>
          <w:p w14:paraId="6E30890C" w14:textId="0CA8E7B9" w:rsidR="00DB7BBB" w:rsidRPr="008401F0" w:rsidRDefault="00114BD4" w:rsidP="00516230">
            <w:pPr>
              <w:pStyle w:val="a9"/>
              <w:numPr>
                <w:ilvl w:val="0"/>
                <w:numId w:val="10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114BD4">
              <w:rPr>
                <w:rFonts w:ascii="ＭＳ ゴシック" w:eastAsia="ＭＳ ゴシック" w:hAnsi="ＭＳ ゴシック"/>
              </w:rPr>
              <w:t>システムは顧客の類似商品などを</w:t>
            </w:r>
            <w:r>
              <w:rPr>
                <w:rFonts w:ascii="ＭＳ ゴシック" w:eastAsia="ＭＳ ゴシック" w:hAnsi="ＭＳ ゴシック" w:hint="eastAsia"/>
              </w:rPr>
              <w:t>提案することができる。</w:t>
            </w:r>
          </w:p>
          <w:p w14:paraId="46CE5822" w14:textId="193F1A44" w:rsidR="008401F0" w:rsidRDefault="008401F0" w:rsidP="00516230">
            <w:pPr>
              <w:pStyle w:val="a9"/>
              <w:numPr>
                <w:ilvl w:val="0"/>
                <w:numId w:val="10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商品一覧を作ることで、どんな商品があるか分かる。</w:t>
            </w:r>
          </w:p>
          <w:p w14:paraId="24DF6910" w14:textId="6B53557A" w:rsidR="008401F0" w:rsidRDefault="008401F0" w:rsidP="00516230">
            <w:pPr>
              <w:pStyle w:val="a9"/>
              <w:numPr>
                <w:ilvl w:val="0"/>
                <w:numId w:val="10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会社や麺の太さごとに分けることで、顧客の判断がしやすくなる。</w:t>
            </w:r>
          </w:p>
          <w:p w14:paraId="58A0C2A7" w14:textId="459EC8DB" w:rsidR="00954324" w:rsidRDefault="00CA13FF" w:rsidP="00722CBC">
            <w:pPr>
              <w:pStyle w:val="a9"/>
              <w:numPr>
                <w:ilvl w:val="0"/>
                <w:numId w:val="10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カートに選んだ商品を追加することができる。</w:t>
            </w:r>
          </w:p>
          <w:p w14:paraId="778C562B" w14:textId="048CA57D" w:rsidR="00CA13FF" w:rsidRPr="008C4E04" w:rsidRDefault="00CA13FF" w:rsidP="00722CBC">
            <w:pPr>
              <w:pStyle w:val="a9"/>
              <w:numPr>
                <w:ilvl w:val="0"/>
                <w:numId w:val="10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カートの中には選んだ商品の数量と金額を表示する。</w:t>
            </w:r>
          </w:p>
          <w:p w14:paraId="2A586E71" w14:textId="77777777" w:rsidR="00954324" w:rsidRDefault="00954324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1D919C80" w14:textId="77777777" w:rsidR="00954324" w:rsidRDefault="00954324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62D9DDC" w14:textId="77777777" w:rsidR="00722CBC" w:rsidRDefault="00722CBC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4F0DE613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63404922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34427C36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5A3FBCE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2F000606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2EF3D525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5B44B26C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57DCC19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60BC660" w14:textId="77777777" w:rsidR="00535F2D" w:rsidRPr="00A24471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14:paraId="1FC236C6" w14:textId="77777777" w:rsidR="00EB4310" w:rsidRDefault="00EB4310" w:rsidP="00EB4310">
      <w:pPr>
        <w:spacing w:line="160" w:lineRule="exact"/>
      </w:pPr>
    </w:p>
    <w:p w14:paraId="78BC0352" w14:textId="77777777" w:rsidR="00EB4310" w:rsidRDefault="00EB4310" w:rsidP="00537EBC">
      <w:pPr>
        <w:spacing w:line="160" w:lineRule="exact"/>
      </w:pPr>
    </w:p>
    <w:p w14:paraId="5FD8663C" w14:textId="77777777" w:rsidR="00EB4310" w:rsidRDefault="00EB4310" w:rsidP="00EB4310">
      <w:pPr>
        <w:spacing w:line="160" w:lineRule="exact"/>
      </w:pPr>
    </w:p>
    <w:p w14:paraId="0BD6F8F9" w14:textId="77777777" w:rsidR="00A24471" w:rsidRDefault="00A24471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14:paraId="6FABE8A5" w14:textId="77777777" w:rsidTr="004877AC">
        <w:tc>
          <w:tcPr>
            <w:tcW w:w="9835" w:type="dxa"/>
            <w:shd w:val="clear" w:color="auto" w:fill="BFBFBF" w:themeFill="background1" w:themeFillShade="BF"/>
          </w:tcPr>
          <w:p w14:paraId="511A0E85" w14:textId="77777777"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アプリ概要</w:t>
            </w:r>
          </w:p>
        </w:tc>
      </w:tr>
      <w:tr w:rsidR="00A24471" w:rsidRPr="00584A1A" w14:paraId="2CCB33C3" w14:textId="77777777" w:rsidTr="004877AC">
        <w:trPr>
          <w:trHeight w:val="5767"/>
        </w:trPr>
        <w:tc>
          <w:tcPr>
            <w:tcW w:w="9835" w:type="dxa"/>
          </w:tcPr>
          <w:p w14:paraId="3108E419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●機能一覧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26"/>
              <w:gridCol w:w="7267"/>
            </w:tblGrid>
            <w:tr w:rsidR="00A24471" w14:paraId="078960CC" w14:textId="77777777" w:rsidTr="00F044F2">
              <w:tc>
                <w:tcPr>
                  <w:tcW w:w="2226" w:type="dxa"/>
                </w:tcPr>
                <w:p w14:paraId="3D236B20" w14:textId="5628D162" w:rsidR="00A24471" w:rsidRDefault="00D633F5" w:rsidP="00D633F5">
                  <w:pPr>
                    <w:spacing w:line="400" w:lineRule="exact"/>
                    <w:jc w:val="center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t>会員認証機</w:t>
                  </w: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能</w:t>
                  </w:r>
                </w:p>
              </w:tc>
              <w:tc>
                <w:tcPr>
                  <w:tcW w:w="7267" w:type="dxa"/>
                </w:tcPr>
                <w:p w14:paraId="12D16E83" w14:textId="673198F9" w:rsidR="00A24471" w:rsidRDefault="00D633F5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個人のメールアドレスがあれば個人のアカウントにログインできる</w:t>
                  </w:r>
                </w:p>
              </w:tc>
            </w:tr>
            <w:tr w:rsidR="00A24471" w14:paraId="25F6D5BD" w14:textId="77777777" w:rsidTr="00F044F2">
              <w:tc>
                <w:tcPr>
                  <w:tcW w:w="2226" w:type="dxa"/>
                </w:tcPr>
                <w:p w14:paraId="3C533758" w14:textId="06C4F742" w:rsidR="00A24471" w:rsidRPr="00D633F5" w:rsidRDefault="00D633F5" w:rsidP="008C4E04">
                  <w:pPr>
                    <w:spacing w:line="400" w:lineRule="exact"/>
                    <w:jc w:val="center"/>
                    <w:rPr>
                      <w:rFonts w:ascii="ＭＳ ゴシック" w:eastAsia="ＭＳ ゴシック" w:hAnsi="ＭＳ ゴシック"/>
                      <w:sz w:val="22"/>
                    </w:rPr>
                  </w:pPr>
                  <w:r w:rsidRPr="00D633F5">
                    <w:rPr>
                      <w:rFonts w:ascii="ＭＳ ゴシック" w:eastAsia="ＭＳ ゴシック" w:hAnsi="ＭＳ ゴシック"/>
                    </w:rPr>
                    <w:t>検索機能</w:t>
                  </w:r>
                </w:p>
              </w:tc>
              <w:tc>
                <w:tcPr>
                  <w:tcW w:w="7267" w:type="dxa"/>
                </w:tcPr>
                <w:p w14:paraId="5F7EFE83" w14:textId="4DE8426E" w:rsidR="00A24471" w:rsidRDefault="008C4E04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会社や麺の太さごとに分けることで、顧客の判断がしやすくなる。</w:t>
                  </w:r>
                </w:p>
              </w:tc>
            </w:tr>
            <w:tr w:rsidR="00A24471" w14:paraId="6E8FD9B2" w14:textId="77777777" w:rsidTr="008C4E04">
              <w:trPr>
                <w:trHeight w:val="281"/>
              </w:trPr>
              <w:tc>
                <w:tcPr>
                  <w:tcW w:w="2226" w:type="dxa"/>
                </w:tcPr>
                <w:p w14:paraId="09726797" w14:textId="3DAFAE4A" w:rsidR="00A24471" w:rsidRDefault="008C4E04" w:rsidP="008C4E04">
                  <w:pPr>
                    <w:spacing w:line="400" w:lineRule="exact"/>
                    <w:jc w:val="center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カート機能</w:t>
                  </w:r>
                </w:p>
              </w:tc>
              <w:tc>
                <w:tcPr>
                  <w:tcW w:w="7267" w:type="dxa"/>
                </w:tcPr>
                <w:p w14:paraId="04FCBA9D" w14:textId="674DBA3B" w:rsidR="00A24471" w:rsidRPr="008C4E04" w:rsidRDefault="008C4E04" w:rsidP="008C4E04">
                  <w:pPr>
                    <w:pStyle w:val="a9"/>
                    <w:spacing w:line="400" w:lineRule="exact"/>
                    <w:ind w:leftChars="0" w:left="360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カートに追加することができ、自由に個数など調整することができる。</w:t>
                  </w:r>
                </w:p>
              </w:tc>
            </w:tr>
            <w:tr w:rsidR="00A24471" w14:paraId="4F387596" w14:textId="77777777" w:rsidTr="00F044F2">
              <w:tc>
                <w:tcPr>
                  <w:tcW w:w="2226" w:type="dxa"/>
                </w:tcPr>
                <w:p w14:paraId="1F9F7881" w14:textId="02FEB628" w:rsidR="008C4E04" w:rsidRDefault="008C4E04" w:rsidP="008C4E04">
                  <w:pPr>
                    <w:spacing w:line="400" w:lineRule="exact"/>
                    <w:jc w:val="center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商品一覧</w:t>
                  </w:r>
                </w:p>
              </w:tc>
              <w:tc>
                <w:tcPr>
                  <w:tcW w:w="7267" w:type="dxa"/>
                </w:tcPr>
                <w:p w14:paraId="43DEA3A3" w14:textId="57FF15AD" w:rsidR="00A24471" w:rsidRPr="008C4E04" w:rsidRDefault="008C4E04" w:rsidP="008C4E04">
                  <w:pPr>
                    <w:pStyle w:val="a9"/>
                    <w:spacing w:line="400" w:lineRule="exact"/>
                    <w:ind w:leftChars="0" w:left="360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商品一覧を作ることで、どんな商品があるか分かる。</w:t>
                  </w:r>
                </w:p>
              </w:tc>
            </w:tr>
            <w:tr w:rsidR="00A24471" w14:paraId="1D9D3AF7" w14:textId="77777777" w:rsidTr="00F044F2">
              <w:tc>
                <w:tcPr>
                  <w:tcW w:w="2226" w:type="dxa"/>
                </w:tcPr>
                <w:p w14:paraId="4403DF5F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639D1E38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1FDFE629" w14:textId="77777777" w:rsidTr="00F044F2">
              <w:tc>
                <w:tcPr>
                  <w:tcW w:w="2226" w:type="dxa"/>
                </w:tcPr>
                <w:p w14:paraId="33EBC96F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779B6789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26A0EFF1" w14:textId="77777777" w:rsidTr="00F044F2">
              <w:tc>
                <w:tcPr>
                  <w:tcW w:w="2226" w:type="dxa"/>
                </w:tcPr>
                <w:p w14:paraId="6B8D823E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2ECA6C13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</w:tbl>
          <w:p w14:paraId="0721BEA1" w14:textId="77777777" w:rsidR="00033393" w:rsidRDefault="00033393" w:rsidP="00033393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●技術一覧</w:t>
            </w:r>
          </w:p>
          <w:p w14:paraId="349AE44E" w14:textId="19B122B5" w:rsidR="00033393" w:rsidRPr="001747FB" w:rsidRDefault="001747FB" w:rsidP="00033393">
            <w:pPr>
              <w:spacing w:line="400" w:lineRule="exact"/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1747FB">
              <w:rPr>
                <w:rFonts w:asciiTheme="majorEastAsia" w:eastAsiaTheme="majorEastAsia" w:hAnsiTheme="majorEastAsia"/>
              </w:rPr>
              <w:t>Yahooapi</w:t>
            </w:r>
          </w:p>
          <w:p w14:paraId="3535588E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●実行環境</w:t>
            </w:r>
          </w:p>
          <w:p w14:paraId="5A931FB8" w14:textId="316F65FF" w:rsidR="00535F2D" w:rsidRDefault="00D633F5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ブラウザ（P</w:t>
            </w:r>
            <w:r>
              <w:rPr>
                <w:rFonts w:ascii="ＭＳ ゴシック" w:eastAsia="ＭＳ ゴシック" w:hAnsi="ＭＳ ゴシック"/>
                <w:sz w:val="22"/>
              </w:rPr>
              <w:t>C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、タブレット、モバイル）</w:t>
            </w:r>
          </w:p>
          <w:p w14:paraId="5934B168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●使用言語・環境</w:t>
            </w:r>
          </w:p>
          <w:p w14:paraId="5586BB45" w14:textId="3B01894E" w:rsidR="00A24471" w:rsidRPr="00301BFA" w:rsidRDefault="00D633F5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PHP、Jav</w:t>
            </w:r>
            <w:r>
              <w:rPr>
                <w:rFonts w:ascii="ＭＳ ゴシック" w:eastAsia="ＭＳ ゴシック" w:hAnsi="ＭＳ ゴシック"/>
                <w:sz w:val="22"/>
              </w:rPr>
              <w:t>aScript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、ロリポップ</w:t>
            </w:r>
            <w:r>
              <w:rPr>
                <w:rFonts w:ascii="ＭＳ ゴシック" w:eastAsia="ＭＳ ゴシック" w:hAnsi="ＭＳ ゴシック"/>
                <w:sz w:val="22"/>
              </w:rPr>
              <w:t>Web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サーバ</w:t>
            </w:r>
          </w:p>
        </w:tc>
      </w:tr>
    </w:tbl>
    <w:p w14:paraId="0A8D96AF" w14:textId="77777777" w:rsidR="002A5ED9" w:rsidRDefault="002A5ED9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2A5ED9" w:rsidRPr="00584A1A" w14:paraId="7D4920DC" w14:textId="77777777" w:rsidTr="004877AC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74DA7F0E" w14:textId="77777777" w:rsidR="002A5ED9" w:rsidRPr="002232B0" w:rsidRDefault="004B3F46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システム構成図</w:t>
            </w:r>
          </w:p>
        </w:tc>
      </w:tr>
      <w:tr w:rsidR="002A5ED9" w:rsidRPr="00584A1A" w14:paraId="105E8F00" w14:textId="77777777" w:rsidTr="00BD1B8A">
        <w:trPr>
          <w:trHeight w:val="1114"/>
        </w:trPr>
        <w:tc>
          <w:tcPr>
            <w:tcW w:w="9835" w:type="dxa"/>
          </w:tcPr>
          <w:p w14:paraId="797EA3F6" w14:textId="77777777" w:rsidR="002A5ED9" w:rsidRDefault="002A5ED9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0A6500F1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5FE1D8AB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7641FE05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5CBB0737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0E10BD7F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334275EC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17B2AED6" w14:textId="77777777" w:rsidR="00520F81" w:rsidRDefault="00520F81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3CEA01E3" w14:textId="77777777" w:rsidR="00722CBC" w:rsidRDefault="00722CBC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78573981" w14:textId="77777777" w:rsidR="004D4480" w:rsidRDefault="004D4480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4545F41D" w14:textId="77777777" w:rsidR="004D4480" w:rsidRDefault="004D4480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27B2C5E4" w14:textId="77777777" w:rsidR="004D4480" w:rsidRPr="00DE7C92" w:rsidRDefault="004D4480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16A0BE4E" w14:textId="77777777" w:rsidR="002A5ED9" w:rsidRPr="00241993" w:rsidRDefault="002A5ED9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4B3F46" w:rsidRPr="00584A1A" w14:paraId="475CDDE5" w14:textId="77777777" w:rsidTr="00055B5F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2FB17EDE" w14:textId="77777777" w:rsidR="004B3F46" w:rsidRPr="002232B0" w:rsidRDefault="004B3F46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lastRenderedPageBreak/>
              <w:t>スケジュール</w:t>
            </w:r>
          </w:p>
        </w:tc>
      </w:tr>
      <w:tr w:rsidR="004B3F46" w:rsidRPr="00584A1A" w14:paraId="01EF1B48" w14:textId="77777777" w:rsidTr="00055B5F">
        <w:trPr>
          <w:trHeight w:val="70"/>
        </w:trPr>
        <w:tc>
          <w:tcPr>
            <w:tcW w:w="9835" w:type="dxa"/>
          </w:tcPr>
          <w:p w14:paraId="50B96C76" w14:textId="77777777" w:rsidR="004B3F46" w:rsidRDefault="004B3F46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7482D5A3" w14:textId="77777777" w:rsidR="00535F2D" w:rsidRDefault="00535F2D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5A4AC832" w14:textId="77777777" w:rsidR="004B3F46" w:rsidRPr="00DE7C92" w:rsidRDefault="004B3F46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4CF648F6" w14:textId="77777777" w:rsidR="00241993" w:rsidRPr="00241993" w:rsidRDefault="00241993" w:rsidP="007A2B6C">
      <w:pPr>
        <w:jc w:val="left"/>
      </w:pPr>
    </w:p>
    <w:sectPr w:rsidR="00241993" w:rsidRPr="00241993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97BD" w14:textId="77777777" w:rsidR="00267BAF" w:rsidRDefault="00267BAF" w:rsidP="001B78D6">
      <w:r>
        <w:separator/>
      </w:r>
    </w:p>
  </w:endnote>
  <w:endnote w:type="continuationSeparator" w:id="0">
    <w:p w14:paraId="7D122BDF" w14:textId="77777777" w:rsidR="00267BAF" w:rsidRDefault="00267BAF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6920" w14:textId="77777777" w:rsidR="00267BAF" w:rsidRDefault="00267BAF" w:rsidP="001B78D6">
      <w:r>
        <w:separator/>
      </w:r>
    </w:p>
  </w:footnote>
  <w:footnote w:type="continuationSeparator" w:id="0">
    <w:p w14:paraId="4EB53ED0" w14:textId="77777777" w:rsidR="00267BAF" w:rsidRDefault="00267BAF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17352BF"/>
    <w:multiLevelType w:val="hybridMultilevel"/>
    <w:tmpl w:val="2012DAE4"/>
    <w:lvl w:ilvl="0" w:tplc="2FA4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232A1"/>
    <w:rsid w:val="00027545"/>
    <w:rsid w:val="00033393"/>
    <w:rsid w:val="00043E0D"/>
    <w:rsid w:val="00054884"/>
    <w:rsid w:val="000874BE"/>
    <w:rsid w:val="000923C4"/>
    <w:rsid w:val="00095411"/>
    <w:rsid w:val="000E07FB"/>
    <w:rsid w:val="000E7FF9"/>
    <w:rsid w:val="000F3697"/>
    <w:rsid w:val="00103556"/>
    <w:rsid w:val="00114BD4"/>
    <w:rsid w:val="00132BF7"/>
    <w:rsid w:val="0015574C"/>
    <w:rsid w:val="001620BA"/>
    <w:rsid w:val="00163ED7"/>
    <w:rsid w:val="0017274D"/>
    <w:rsid w:val="001747FB"/>
    <w:rsid w:val="001B78D6"/>
    <w:rsid w:val="001C4621"/>
    <w:rsid w:val="001E0939"/>
    <w:rsid w:val="001E14A7"/>
    <w:rsid w:val="002232B0"/>
    <w:rsid w:val="0023096A"/>
    <w:rsid w:val="00241993"/>
    <w:rsid w:val="00267BAF"/>
    <w:rsid w:val="00271ED9"/>
    <w:rsid w:val="00283D57"/>
    <w:rsid w:val="00285E8C"/>
    <w:rsid w:val="00287BD5"/>
    <w:rsid w:val="002A5ED9"/>
    <w:rsid w:val="002F2905"/>
    <w:rsid w:val="00301BFA"/>
    <w:rsid w:val="00304C9D"/>
    <w:rsid w:val="003136A7"/>
    <w:rsid w:val="00315360"/>
    <w:rsid w:val="00343D7F"/>
    <w:rsid w:val="00375BD8"/>
    <w:rsid w:val="003B3585"/>
    <w:rsid w:val="003C0822"/>
    <w:rsid w:val="003E27F0"/>
    <w:rsid w:val="00416827"/>
    <w:rsid w:val="00456164"/>
    <w:rsid w:val="00463185"/>
    <w:rsid w:val="004877AC"/>
    <w:rsid w:val="004B3F46"/>
    <w:rsid w:val="004B4BE9"/>
    <w:rsid w:val="004B56E5"/>
    <w:rsid w:val="004D4480"/>
    <w:rsid w:val="00520F81"/>
    <w:rsid w:val="0052660A"/>
    <w:rsid w:val="005305FC"/>
    <w:rsid w:val="00532666"/>
    <w:rsid w:val="0053268F"/>
    <w:rsid w:val="00533863"/>
    <w:rsid w:val="00535F2D"/>
    <w:rsid w:val="00536312"/>
    <w:rsid w:val="00537EBC"/>
    <w:rsid w:val="0057563D"/>
    <w:rsid w:val="005802AA"/>
    <w:rsid w:val="00584A1A"/>
    <w:rsid w:val="00587445"/>
    <w:rsid w:val="005F1F00"/>
    <w:rsid w:val="005F6BCB"/>
    <w:rsid w:val="00605E34"/>
    <w:rsid w:val="006375ED"/>
    <w:rsid w:val="006560D4"/>
    <w:rsid w:val="0066292D"/>
    <w:rsid w:val="0068662F"/>
    <w:rsid w:val="00690604"/>
    <w:rsid w:val="006A020C"/>
    <w:rsid w:val="006A1581"/>
    <w:rsid w:val="006A5A69"/>
    <w:rsid w:val="006C59FA"/>
    <w:rsid w:val="0070172F"/>
    <w:rsid w:val="00702067"/>
    <w:rsid w:val="00722CBC"/>
    <w:rsid w:val="00741A35"/>
    <w:rsid w:val="00767013"/>
    <w:rsid w:val="00774D70"/>
    <w:rsid w:val="0078247E"/>
    <w:rsid w:val="00787D09"/>
    <w:rsid w:val="007A2B00"/>
    <w:rsid w:val="007A2B6C"/>
    <w:rsid w:val="007C225D"/>
    <w:rsid w:val="007C617D"/>
    <w:rsid w:val="007D2F98"/>
    <w:rsid w:val="00800C61"/>
    <w:rsid w:val="00801811"/>
    <w:rsid w:val="00802B85"/>
    <w:rsid w:val="00805D28"/>
    <w:rsid w:val="008401F0"/>
    <w:rsid w:val="00841410"/>
    <w:rsid w:val="008660C1"/>
    <w:rsid w:val="00874004"/>
    <w:rsid w:val="008775E9"/>
    <w:rsid w:val="00877BED"/>
    <w:rsid w:val="00886A88"/>
    <w:rsid w:val="008C1C87"/>
    <w:rsid w:val="008C4E04"/>
    <w:rsid w:val="00902F00"/>
    <w:rsid w:val="00907B29"/>
    <w:rsid w:val="009420BC"/>
    <w:rsid w:val="00943830"/>
    <w:rsid w:val="009470C8"/>
    <w:rsid w:val="00954324"/>
    <w:rsid w:val="00964E4D"/>
    <w:rsid w:val="00981F65"/>
    <w:rsid w:val="00994150"/>
    <w:rsid w:val="009B615A"/>
    <w:rsid w:val="009C3083"/>
    <w:rsid w:val="00A11524"/>
    <w:rsid w:val="00A24471"/>
    <w:rsid w:val="00A82911"/>
    <w:rsid w:val="00AC2893"/>
    <w:rsid w:val="00AF6EEC"/>
    <w:rsid w:val="00B3322D"/>
    <w:rsid w:val="00B6575B"/>
    <w:rsid w:val="00BD1B8A"/>
    <w:rsid w:val="00BE3498"/>
    <w:rsid w:val="00C361D0"/>
    <w:rsid w:val="00C53872"/>
    <w:rsid w:val="00C563A0"/>
    <w:rsid w:val="00C630F3"/>
    <w:rsid w:val="00C950A7"/>
    <w:rsid w:val="00C97CF8"/>
    <w:rsid w:val="00CA13FF"/>
    <w:rsid w:val="00CA1839"/>
    <w:rsid w:val="00CB032A"/>
    <w:rsid w:val="00CC39FB"/>
    <w:rsid w:val="00CF30C5"/>
    <w:rsid w:val="00D05CC9"/>
    <w:rsid w:val="00D402B0"/>
    <w:rsid w:val="00D5296C"/>
    <w:rsid w:val="00D633F5"/>
    <w:rsid w:val="00D81309"/>
    <w:rsid w:val="00DB7BBB"/>
    <w:rsid w:val="00DD240E"/>
    <w:rsid w:val="00DE7C92"/>
    <w:rsid w:val="00E1445A"/>
    <w:rsid w:val="00E16667"/>
    <w:rsid w:val="00E7177A"/>
    <w:rsid w:val="00E737CC"/>
    <w:rsid w:val="00EA13C7"/>
    <w:rsid w:val="00EA3CAB"/>
    <w:rsid w:val="00EB4310"/>
    <w:rsid w:val="00ED21E6"/>
    <w:rsid w:val="00ED4FF4"/>
    <w:rsid w:val="00F044F2"/>
    <w:rsid w:val="00F05196"/>
    <w:rsid w:val="00F30384"/>
    <w:rsid w:val="00F303D7"/>
    <w:rsid w:val="00F33EA5"/>
    <w:rsid w:val="00F6677E"/>
    <w:rsid w:val="00F85BB6"/>
    <w:rsid w:val="00F96B30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BE0F9FB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DA752D4CC6C9846844BAE0D49F0E166" ma:contentTypeVersion="8" ma:contentTypeDescription="新しいドキュメントを作成します。" ma:contentTypeScope="" ma:versionID="5ec68d4004359e00d25052e0b06d8ee1">
  <xsd:schema xmlns:xsd="http://www.w3.org/2001/XMLSchema" xmlns:xs="http://www.w3.org/2001/XMLSchema" xmlns:p="http://schemas.microsoft.com/office/2006/metadata/properties" xmlns:ns2="aa4469fd-e705-440e-af2b-658195e4644c" xmlns:ns3="774cb78c-f61f-427d-9f41-ad2d7df34654" targetNamespace="http://schemas.microsoft.com/office/2006/metadata/properties" ma:root="true" ma:fieldsID="4d846750d969181fa1254312b20ff35f" ns2:_="" ns3:_="">
    <xsd:import namespace="aa4469fd-e705-440e-af2b-658195e4644c"/>
    <xsd:import namespace="774cb78c-f61f-427d-9f41-ad2d7df346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469fd-e705-440e-af2b-658195e46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cb78c-f61f-427d-9f41-ad2d7df34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42D6B8-3068-46CC-8DE9-CC5F4E45CF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B849B-ED7D-43DE-8F21-41B786DD9D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A35BD5-C0AC-4C49-ACDD-7B16978FE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645B97-3B4D-42D3-A681-0622755C9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469fd-e705-440e-af2b-658195e4644c"/>
    <ds:schemaRef ds:uri="774cb78c-f61f-427d-9f41-ad2d7df34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企画書</Template>
  <TotalTime>843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加藤 涼太</cp:lastModifiedBy>
  <cp:revision>98</cp:revision>
  <cp:lastPrinted>2014-09-12T05:24:00Z</cp:lastPrinted>
  <dcterms:created xsi:type="dcterms:W3CDTF">2012-09-07T06:13:00Z</dcterms:created>
  <dcterms:modified xsi:type="dcterms:W3CDTF">2021-09-28T01:52:00Z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0x0101004DA752D4CC6C9846844BAE0D49F0E166</vt:lpwstr>
  </property>
</Properties>
</file>